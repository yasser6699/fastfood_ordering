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E46FA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56B74B" w14:textId="19315EF6" w:rsidR="00692703" w:rsidRPr="00BE251A" w:rsidRDefault="00807423" w:rsidP="00913946">
            <w:pPr>
              <w:pStyle w:val="Title"/>
              <w:rPr>
                <w:sz w:val="40"/>
                <w:szCs w:val="40"/>
              </w:rPr>
            </w:pPr>
            <w:r w:rsidRPr="00086A75">
              <w:rPr>
                <w:b/>
                <w:bCs/>
                <w:color w:val="00B050"/>
                <w:sz w:val="40"/>
                <w:szCs w:val="40"/>
              </w:rPr>
              <w:t>Fast Food</w:t>
            </w:r>
            <w:r w:rsidR="00692703" w:rsidRPr="00BE251A">
              <w:rPr>
                <w:sz w:val="40"/>
                <w:szCs w:val="40"/>
              </w:rPr>
              <w:t xml:space="preserve"> </w:t>
            </w:r>
            <w:r w:rsidRPr="00086A75">
              <w:rPr>
                <w:rStyle w:val="IntenseEmphasis"/>
                <w:color w:val="156138" w:themeColor="accent1" w:themeShade="BF"/>
                <w:sz w:val="40"/>
                <w:szCs w:val="40"/>
              </w:rPr>
              <w:t>Ordering system</w:t>
            </w:r>
          </w:p>
          <w:p w14:paraId="7EC275E9" w14:textId="1349C890" w:rsidR="00692703" w:rsidRPr="00CF1A49" w:rsidRDefault="0066473C" w:rsidP="00913946">
            <w:pPr>
              <w:pStyle w:val="ContactInfo"/>
              <w:contextualSpacing w:val="0"/>
            </w:pPr>
            <w:r>
              <w:t xml:space="preserve">By </w:t>
            </w:r>
            <w:proofErr w:type="spellStart"/>
            <w:r>
              <w:t>Anilkumar</w:t>
            </w:r>
            <w:proofErr w:type="spellEnd"/>
            <w:r>
              <w:t xml:space="preserve"> Maurya</w:t>
            </w:r>
          </w:p>
          <w:p w14:paraId="05326F4C" w14:textId="30AD4C6F" w:rsidR="00692703" w:rsidRPr="0066473C" w:rsidRDefault="0066473C" w:rsidP="00913946">
            <w:pPr>
              <w:pStyle w:val="ContactInfoEmphasis"/>
              <w:contextualSpacing w:val="0"/>
              <w:rPr>
                <w:rFonts w:asciiTheme="majorHAnsi" w:hAnsiTheme="majorHAnsi"/>
                <w:sz w:val="24"/>
                <w:szCs w:val="24"/>
              </w:rPr>
            </w:pPr>
            <w:r w:rsidRPr="0066473C">
              <w:rPr>
                <w:rFonts w:asciiTheme="majorHAnsi" w:hAnsiTheme="majorHAnsi"/>
                <w:sz w:val="24"/>
                <w:szCs w:val="24"/>
              </w:rPr>
              <w:t>TECH TIPS UNLIMITED</w:t>
            </w:r>
          </w:p>
        </w:tc>
      </w:tr>
    </w:tbl>
    <w:p w14:paraId="346A7A43" w14:textId="47FE9987" w:rsidR="00AF2E88" w:rsidRPr="00AF2E88" w:rsidRDefault="00AF2E88" w:rsidP="00807423">
      <w:pPr>
        <w:pStyle w:val="Heading1"/>
        <w:rPr>
          <w:color w:val="C00000"/>
        </w:rPr>
      </w:pPr>
      <w:r w:rsidRPr="00AF2E88">
        <w:rPr>
          <w:color w:val="C00000"/>
        </w:rPr>
        <w:t>Database table structure:</w:t>
      </w:r>
    </w:p>
    <w:p w14:paraId="2094F69F" w14:textId="77777777" w:rsidR="00AF2E88" w:rsidRDefault="00AF2E88" w:rsidP="00807423">
      <w:pPr>
        <w:pStyle w:val="Heading1"/>
        <w:rPr>
          <w:color w:val="0070C0"/>
        </w:rPr>
      </w:pPr>
    </w:p>
    <w:p w14:paraId="51877F1D" w14:textId="232D38A3" w:rsidR="00807423" w:rsidRPr="00086A75" w:rsidRDefault="00670CF9" w:rsidP="00807423">
      <w:pPr>
        <w:pStyle w:val="Heading1"/>
        <w:rPr>
          <w:color w:val="0070C0"/>
        </w:rPr>
      </w:pPr>
      <w:r>
        <w:rPr>
          <w:color w:val="0070C0"/>
        </w:rPr>
        <w:t xml:space="preserve">1. </w:t>
      </w:r>
      <w:r w:rsidR="00807423" w:rsidRPr="00086A75">
        <w:rPr>
          <w:color w:val="0070C0"/>
        </w:rPr>
        <w:t>Categor</w:t>
      </w:r>
      <w:r w:rsidR="00BE251A" w:rsidRPr="00086A75">
        <w:rPr>
          <w:color w:val="0070C0"/>
        </w:rPr>
        <w:t>ies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807423" w:rsidRPr="00086A75" w14:paraId="41992CA4" w14:textId="403FBD76" w:rsidTr="00126DEC">
        <w:tc>
          <w:tcPr>
            <w:tcW w:w="9290" w:type="dxa"/>
          </w:tcPr>
          <w:p w14:paraId="56245154" w14:textId="5E6A89F9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A50DC88" w14:textId="3AD7AA4E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6D5F61EE" w14:textId="3F2AE651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BF55482" w14:textId="0CD90E83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6DB7DCA9" w14:textId="06D957ED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68543F6A" w14:textId="77777777" w:rsidR="00807423" w:rsidRPr="00086A75" w:rsidRDefault="00807423" w:rsidP="00615AD5">
            <w:pPr>
              <w:rPr>
                <w:sz w:val="24"/>
                <w:szCs w:val="24"/>
              </w:rPr>
            </w:pPr>
          </w:p>
        </w:tc>
      </w:tr>
    </w:tbl>
    <w:p w14:paraId="06965D57" w14:textId="77777777" w:rsidR="00807423" w:rsidRPr="00086A75" w:rsidRDefault="00807423" w:rsidP="004E01EB">
      <w:pPr>
        <w:pStyle w:val="Heading1"/>
        <w:rPr>
          <w:sz w:val="24"/>
          <w:szCs w:val="24"/>
        </w:rPr>
      </w:pPr>
    </w:p>
    <w:p w14:paraId="1BB5AD09" w14:textId="46576E3F" w:rsidR="004E01EB" w:rsidRPr="00AF2E88" w:rsidRDefault="00670CF9" w:rsidP="004E01EB">
      <w:pPr>
        <w:pStyle w:val="Heading1"/>
        <w:rPr>
          <w:color w:val="0070C0"/>
        </w:rPr>
      </w:pPr>
      <w:r>
        <w:rPr>
          <w:color w:val="0070C0"/>
        </w:rPr>
        <w:t xml:space="preserve">2. </w:t>
      </w:r>
      <w:r w:rsidR="00807423" w:rsidRPr="00AF2E88">
        <w:rPr>
          <w:color w:val="0070C0"/>
        </w:rPr>
        <w:t>Product</w:t>
      </w:r>
      <w:r w:rsidR="00BE251A" w:rsidRPr="00AF2E88">
        <w:rPr>
          <w:color w:val="0070C0"/>
        </w:rPr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86A75" w14:paraId="2EF1A799" w14:textId="77777777" w:rsidTr="00126DEC">
        <w:tc>
          <w:tcPr>
            <w:tcW w:w="9290" w:type="dxa"/>
          </w:tcPr>
          <w:p w14:paraId="74581F41" w14:textId="51BED717" w:rsidR="001E3120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B303D61" w14:textId="3CB6E871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54422252" w14:textId="1DFA273D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Description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varchar(</w:t>
            </w:r>
            <w:r w:rsidR="00086A75" w:rsidRPr="00AF2E88">
              <w:rPr>
                <w:b/>
                <w:bCs/>
                <w:sz w:val="24"/>
                <w:szCs w:val="24"/>
              </w:rPr>
              <w:t>max</w:t>
            </w:r>
            <w:r w:rsidR="00126DEC" w:rsidRPr="00AF2E88">
              <w:rPr>
                <w:b/>
                <w:bCs/>
                <w:sz w:val="24"/>
                <w:szCs w:val="24"/>
              </w:rPr>
              <w:t>)</w:t>
            </w:r>
          </w:p>
          <w:p w14:paraId="5ACD5F13" w14:textId="05E9084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Price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decimal</w:t>
            </w:r>
          </w:p>
          <w:p w14:paraId="33CFAB37" w14:textId="7A86CF00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Quantity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14F95F8D" w14:textId="129FD9D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0311D0F6" w14:textId="6077681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="00126DEC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126DEC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F5227D" w14:textId="409CCDC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8.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7BC0CFD2" w14:textId="335102F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</w:tr>
    </w:tbl>
    <w:p w14:paraId="644CBFAA" w14:textId="0DBCF956" w:rsidR="00126DEC" w:rsidRPr="00AF2E88" w:rsidRDefault="00670CF9" w:rsidP="00126DEC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3. </w:t>
      </w:r>
      <w:r w:rsidR="00126DEC" w:rsidRPr="00AF2E88">
        <w:rPr>
          <w:bCs/>
          <w:color w:val="0070C0"/>
        </w:rPr>
        <w:t>Cart</w:t>
      </w:r>
      <w:r w:rsidR="00BE251A" w:rsidRPr="00AF2E88">
        <w:rPr>
          <w:bCs/>
          <w:color w:val="0070C0"/>
        </w:rPr>
        <w:t>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126DEC" w:rsidRPr="00086A75" w14:paraId="5C01FB6F" w14:textId="77777777" w:rsidTr="00126DEC">
        <w:tc>
          <w:tcPr>
            <w:tcW w:w="9290" w:type="dxa"/>
          </w:tcPr>
          <w:p w14:paraId="6F61C5E1" w14:textId="15BBD3F1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CartId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8E7EC2F" w14:textId="77777777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69F41DA" w14:textId="63FCD8B9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7BEA63A9" w14:textId="2F4991F0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086A75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 xml:space="preserve"> cascade</w:t>
            </w:r>
          </w:p>
        </w:tc>
        <w:tc>
          <w:tcPr>
            <w:tcW w:w="9291" w:type="dxa"/>
          </w:tcPr>
          <w:p w14:paraId="69FE4DF7" w14:textId="77777777" w:rsidR="00126DEC" w:rsidRPr="00086A75" w:rsidRDefault="00126DEC" w:rsidP="00615AD5">
            <w:pPr>
              <w:rPr>
                <w:b/>
                <w:bCs/>
              </w:rPr>
            </w:pPr>
          </w:p>
        </w:tc>
      </w:tr>
    </w:tbl>
    <w:p w14:paraId="0C0CCC22" w14:textId="77777777" w:rsidR="00911518" w:rsidRDefault="00911518" w:rsidP="00122BA3">
      <w:pPr>
        <w:pStyle w:val="Heading1"/>
        <w:rPr>
          <w:bCs/>
          <w:color w:val="0070C0"/>
        </w:rPr>
      </w:pPr>
    </w:p>
    <w:p w14:paraId="31FA5B5A" w14:textId="77777777" w:rsidR="00911518" w:rsidRDefault="00911518" w:rsidP="00122BA3">
      <w:pPr>
        <w:pStyle w:val="Heading1"/>
        <w:rPr>
          <w:bCs/>
          <w:color w:val="0070C0"/>
        </w:rPr>
      </w:pPr>
    </w:p>
    <w:p w14:paraId="52A1BCAD" w14:textId="77777777" w:rsidR="00911518" w:rsidRDefault="00911518" w:rsidP="00122BA3">
      <w:pPr>
        <w:pStyle w:val="Heading1"/>
        <w:rPr>
          <w:bCs/>
          <w:color w:val="0070C0"/>
        </w:rPr>
      </w:pPr>
    </w:p>
    <w:p w14:paraId="55BB52FF" w14:textId="77777777" w:rsidR="00911518" w:rsidRDefault="00911518" w:rsidP="00122BA3">
      <w:pPr>
        <w:pStyle w:val="Heading1"/>
        <w:rPr>
          <w:bCs/>
          <w:color w:val="0070C0"/>
        </w:rPr>
      </w:pPr>
    </w:p>
    <w:p w14:paraId="5BF0FD3F" w14:textId="77777777" w:rsidR="00911518" w:rsidRDefault="00911518" w:rsidP="00122BA3">
      <w:pPr>
        <w:pStyle w:val="Heading1"/>
        <w:rPr>
          <w:bCs/>
          <w:color w:val="0070C0"/>
        </w:rPr>
      </w:pPr>
    </w:p>
    <w:p w14:paraId="221C9B49" w14:textId="77777777" w:rsidR="00911518" w:rsidRDefault="00911518" w:rsidP="00122BA3">
      <w:pPr>
        <w:pStyle w:val="Heading1"/>
        <w:rPr>
          <w:bCs/>
          <w:color w:val="0070C0"/>
        </w:rPr>
      </w:pPr>
    </w:p>
    <w:p w14:paraId="2C7ED9C3" w14:textId="4BB669BA" w:rsidR="00122BA3" w:rsidRPr="00AF2E88" w:rsidRDefault="00670CF9" w:rsidP="00122BA3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4. </w:t>
      </w:r>
      <w:r w:rsidR="00122BA3" w:rsidRPr="00AF2E88">
        <w:rPr>
          <w:bCs/>
          <w:color w:val="0070C0"/>
        </w:rPr>
        <w:t>users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122BA3" w:rsidRPr="00086A75" w14:paraId="13DF8AF1" w14:textId="77777777" w:rsidTr="00615AD5">
        <w:tc>
          <w:tcPr>
            <w:tcW w:w="9290" w:type="dxa"/>
          </w:tcPr>
          <w:p w14:paraId="1974DC98" w14:textId="1D36252F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333F6306" w14:textId="68135632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BE251A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BE251A"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1C6B2AD" w14:textId="4965084C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BE251A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BE251A" w:rsidRPr="00AF2E88">
              <w:rPr>
                <w:b/>
                <w:bCs/>
                <w:sz w:val="24"/>
                <w:szCs w:val="24"/>
              </w:rPr>
              <w:t>50) unique</w:t>
            </w:r>
          </w:p>
          <w:p w14:paraId="2D35BBAD" w14:textId="3365EB63" w:rsidR="003C2EFD" w:rsidRPr="00086A75" w:rsidRDefault="00122BA3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Mobile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3C2EFD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3C2EFD"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70685E60" w14:textId="6F21C492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1DFC7281" w14:textId="0D8D2927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7F7E328E" w14:textId="7262C9DA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PostCode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42A860B2" w14:textId="28F87328" w:rsidR="003C2EFD" w:rsidRPr="00086A75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8. Password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5872349D" w14:textId="2F97C56A" w:rsidR="00122BA3" w:rsidRDefault="003C2EFD" w:rsidP="00615AD5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122BA3" w:rsidRPr="00086A75">
              <w:rPr>
                <w:b/>
                <w:bCs/>
                <w:sz w:val="24"/>
                <w:szCs w:val="24"/>
              </w:rPr>
              <w:tab/>
            </w:r>
            <w:r w:rsidR="00CD425A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EC153FD" w14:textId="55B7CF56" w:rsidR="00CD425A" w:rsidRPr="00086A75" w:rsidRDefault="00CD425A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10. </w:t>
            </w:r>
            <w:proofErr w:type="spellStart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39BFF324" w14:textId="77777777" w:rsidR="00122BA3" w:rsidRPr="00086A75" w:rsidRDefault="00122BA3" w:rsidP="00615AD5">
            <w:pPr>
              <w:rPr>
                <w:b/>
                <w:bCs/>
              </w:rPr>
            </w:pPr>
          </w:p>
        </w:tc>
      </w:tr>
    </w:tbl>
    <w:p w14:paraId="414FD913" w14:textId="56691C27" w:rsidR="00BE251A" w:rsidRPr="00AF2E88" w:rsidRDefault="00670CF9" w:rsidP="00BE251A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5. </w:t>
      </w:r>
      <w:r w:rsidR="00BE251A" w:rsidRPr="00AF2E88">
        <w:rPr>
          <w:bCs/>
          <w:color w:val="0070C0"/>
        </w:rPr>
        <w:t>Orders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BE251A" w:rsidRPr="00086A75" w14:paraId="4BD130AE" w14:textId="77777777" w:rsidTr="00BE251A">
        <w:tc>
          <w:tcPr>
            <w:tcW w:w="9290" w:type="dxa"/>
          </w:tcPr>
          <w:p w14:paraId="2F478652" w14:textId="1ED8298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Details</w:t>
            </w:r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635CB651" w14:textId="3D348A8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 unique</w:t>
            </w:r>
          </w:p>
          <w:p w14:paraId="65F8B827" w14:textId="0943BA8A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B1E162" w14:textId="760FC60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3DF8E034" w14:textId="029429DB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F94B04C" w14:textId="1C201E1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Status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1AECF383" w14:textId="03D2E4D2" w:rsidR="00BE251A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r w:rsidR="00CD425A"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="00CD425A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CD425A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2F8F5E76" w14:textId="5A9FA351" w:rsidR="00CD425A" w:rsidRPr="00086A75" w:rsidRDefault="00CD425A" w:rsidP="00BE251A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66473C">
              <w:rPr>
                <w:b/>
                <w:bCs/>
                <w:color w:val="auto"/>
              </w:rPr>
              <w:t>8.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OrderDate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4CFF3D92" w14:textId="77777777" w:rsidR="00BE251A" w:rsidRPr="00086A75" w:rsidRDefault="00BE251A" w:rsidP="00615AD5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2A2796CE" w14:textId="42CCFC7E" w:rsidR="00BE251A" w:rsidRPr="00086A75" w:rsidRDefault="00BE251A" w:rsidP="00615AD5">
            <w:pPr>
              <w:rPr>
                <w:b/>
                <w:bCs/>
              </w:rPr>
            </w:pPr>
          </w:p>
        </w:tc>
      </w:tr>
    </w:tbl>
    <w:p w14:paraId="08611511" w14:textId="11415B28" w:rsidR="00B51D1B" w:rsidRDefault="00B51D1B" w:rsidP="006E1507">
      <w:pPr>
        <w:rPr>
          <w:b/>
          <w:bCs/>
        </w:rPr>
      </w:pPr>
    </w:p>
    <w:p w14:paraId="1352D671" w14:textId="6BF95669" w:rsidR="004864A1" w:rsidRDefault="004864A1" w:rsidP="006E1507">
      <w:pPr>
        <w:rPr>
          <w:b/>
          <w:bCs/>
        </w:rPr>
      </w:pPr>
    </w:p>
    <w:p w14:paraId="397C2AB5" w14:textId="1C8B8E52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6. </w:t>
      </w:r>
      <w:r w:rsidR="004864A1" w:rsidRPr="00AF2E88">
        <w:rPr>
          <w:bCs/>
          <w:color w:val="0070C0"/>
        </w:rPr>
        <w:t>CONTACT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4864A1" w:rsidRPr="00086A75" w14:paraId="67DFAF98" w14:textId="77777777" w:rsidTr="006316EC">
        <w:tc>
          <w:tcPr>
            <w:tcW w:w="9290" w:type="dxa"/>
          </w:tcPr>
          <w:p w14:paraId="6B7F2ABB" w14:textId="0D30AB90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ContactId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089744FE" w14:textId="07C55011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</w:t>
            </w:r>
            <w:r w:rsidRPr="00AF2E88">
              <w:rPr>
                <w:b/>
                <w:bCs/>
                <w:sz w:val="24"/>
                <w:szCs w:val="24"/>
              </w:rPr>
              <w:t>)</w:t>
            </w:r>
          </w:p>
          <w:p w14:paraId="2E3E7DE5" w14:textId="18219C54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E7087D2" w14:textId="20C7F75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Subject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20</w:t>
            </w:r>
            <w:r w:rsidRPr="00AF2E88">
              <w:rPr>
                <w:b/>
                <w:bCs/>
                <w:sz w:val="24"/>
                <w:szCs w:val="24"/>
              </w:rPr>
              <w:t>0)</w:t>
            </w:r>
          </w:p>
          <w:p w14:paraId="2E173DA9" w14:textId="3639CCD3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Message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</w:t>
            </w:r>
            <w:r w:rsidRPr="00AF2E88">
              <w:rPr>
                <w:b/>
                <w:bCs/>
                <w:sz w:val="24"/>
                <w:szCs w:val="24"/>
              </w:rPr>
              <w:t>max</w:t>
            </w:r>
            <w:r w:rsidRPr="00AF2E88">
              <w:rPr>
                <w:b/>
                <w:bCs/>
                <w:sz w:val="24"/>
                <w:szCs w:val="24"/>
              </w:rPr>
              <w:t>)</w:t>
            </w:r>
          </w:p>
          <w:p w14:paraId="62634015" w14:textId="0DC744A7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086A75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149E46A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1709A3D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5774DE2C" w14:textId="0B604C6A" w:rsidR="004864A1" w:rsidRDefault="004864A1" w:rsidP="006E1507">
      <w:pPr>
        <w:rPr>
          <w:b/>
          <w:bCs/>
        </w:rPr>
      </w:pPr>
    </w:p>
    <w:p w14:paraId="08602B18" w14:textId="6C61EE1D" w:rsidR="004864A1" w:rsidRDefault="004864A1" w:rsidP="006E1507">
      <w:pPr>
        <w:rPr>
          <w:b/>
          <w:bCs/>
        </w:rPr>
      </w:pPr>
    </w:p>
    <w:p w14:paraId="052FC0A7" w14:textId="77777777" w:rsidR="00911518" w:rsidRDefault="00911518" w:rsidP="004864A1">
      <w:pPr>
        <w:pStyle w:val="Heading1"/>
        <w:rPr>
          <w:bCs/>
          <w:color w:val="0070C0"/>
        </w:rPr>
      </w:pPr>
    </w:p>
    <w:p w14:paraId="7A6242F0" w14:textId="2E012398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7. </w:t>
      </w:r>
      <w:r w:rsidR="004864A1" w:rsidRPr="00AF2E88">
        <w:rPr>
          <w:bCs/>
          <w:color w:val="0070C0"/>
        </w:rPr>
        <w:t>PAYMENT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4864A1" w:rsidRPr="00086A75" w14:paraId="769376AA" w14:textId="77777777" w:rsidTr="006316EC">
        <w:tc>
          <w:tcPr>
            <w:tcW w:w="9290" w:type="dxa"/>
          </w:tcPr>
          <w:p w14:paraId="26AEFB5B" w14:textId="775579FA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21EDA9CD" w14:textId="238ED5B1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</w:t>
            </w:r>
            <w:r w:rsidRPr="00AF2E88">
              <w:rPr>
                <w:b/>
                <w:bCs/>
                <w:sz w:val="24"/>
                <w:szCs w:val="24"/>
              </w:rPr>
              <w:t>)</w:t>
            </w:r>
          </w:p>
          <w:p w14:paraId="3597EBD9" w14:textId="79441E0E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CardNo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03FBD86" w14:textId="108104E8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ExpiryDate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4856816A" w14:textId="40A6022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CvvNo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30F71888" w14:textId="77777777" w:rsid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37ECAD62" w14:textId="13248F81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Mode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</w:tc>
        <w:tc>
          <w:tcPr>
            <w:tcW w:w="9291" w:type="dxa"/>
          </w:tcPr>
          <w:p w14:paraId="0DC4576E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405ACDBC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03F8C9CC" w14:textId="123C6201" w:rsidR="004864A1" w:rsidRDefault="004864A1" w:rsidP="006E1507">
      <w:pPr>
        <w:rPr>
          <w:b/>
          <w:bCs/>
        </w:rPr>
      </w:pPr>
    </w:p>
    <w:p w14:paraId="318878C9" w14:textId="5B8E883E" w:rsidR="004864A1" w:rsidRDefault="004864A1" w:rsidP="006E1507">
      <w:pPr>
        <w:rPr>
          <w:b/>
          <w:bCs/>
        </w:rPr>
      </w:pPr>
    </w:p>
    <w:sectPr w:rsidR="004864A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58D9" w14:textId="77777777" w:rsidR="000924CF" w:rsidRDefault="000924CF" w:rsidP="0068194B">
      <w:r>
        <w:separator/>
      </w:r>
    </w:p>
    <w:p w14:paraId="49FC64AF" w14:textId="77777777" w:rsidR="000924CF" w:rsidRDefault="000924CF"/>
    <w:p w14:paraId="72AF5E1F" w14:textId="77777777" w:rsidR="000924CF" w:rsidRDefault="000924CF"/>
  </w:endnote>
  <w:endnote w:type="continuationSeparator" w:id="0">
    <w:p w14:paraId="30E0B6CF" w14:textId="77777777" w:rsidR="000924CF" w:rsidRDefault="000924CF" w:rsidP="0068194B">
      <w:r>
        <w:continuationSeparator/>
      </w:r>
    </w:p>
    <w:p w14:paraId="37D1F745" w14:textId="77777777" w:rsidR="000924CF" w:rsidRDefault="000924CF"/>
    <w:p w14:paraId="0D07E444" w14:textId="77777777" w:rsidR="000924CF" w:rsidRDefault="000924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E3C7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11F3" w14:textId="77777777" w:rsidR="000924CF" w:rsidRDefault="000924CF" w:rsidP="0068194B">
      <w:r>
        <w:separator/>
      </w:r>
    </w:p>
    <w:p w14:paraId="71188C9D" w14:textId="77777777" w:rsidR="000924CF" w:rsidRDefault="000924CF"/>
    <w:p w14:paraId="55D74E1B" w14:textId="77777777" w:rsidR="000924CF" w:rsidRDefault="000924CF"/>
  </w:footnote>
  <w:footnote w:type="continuationSeparator" w:id="0">
    <w:p w14:paraId="022ABB7A" w14:textId="77777777" w:rsidR="000924CF" w:rsidRDefault="000924CF" w:rsidP="0068194B">
      <w:r>
        <w:continuationSeparator/>
      </w:r>
    </w:p>
    <w:p w14:paraId="3C66E481" w14:textId="77777777" w:rsidR="000924CF" w:rsidRDefault="000924CF"/>
    <w:p w14:paraId="5258F0A5" w14:textId="77777777" w:rsidR="000924CF" w:rsidRDefault="000924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961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2A89DF" wp14:editId="18F7F56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C31BE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23"/>
    <w:rsid w:val="000001EF"/>
    <w:rsid w:val="00007322"/>
    <w:rsid w:val="00007728"/>
    <w:rsid w:val="00022EB2"/>
    <w:rsid w:val="00024584"/>
    <w:rsid w:val="00024730"/>
    <w:rsid w:val="00055E95"/>
    <w:rsid w:val="0007021F"/>
    <w:rsid w:val="00086A75"/>
    <w:rsid w:val="000924CF"/>
    <w:rsid w:val="000A7A03"/>
    <w:rsid w:val="000B2BA5"/>
    <w:rsid w:val="000C5698"/>
    <w:rsid w:val="000F2F8C"/>
    <w:rsid w:val="0010006E"/>
    <w:rsid w:val="001045A8"/>
    <w:rsid w:val="00114A91"/>
    <w:rsid w:val="00122BA3"/>
    <w:rsid w:val="00126DE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E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4A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73C"/>
    <w:rsid w:val="00670CF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74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18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2E8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251A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425A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94E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\AppData\Local\Microsoft\Office\16.0\DTS\en-US%7bF05C16FD-57E5-4B1C-AA94-F99D51C7EBB6%7d\%7bF9D5B94F-984F-4E74-BC60-500438347A73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{F9D5B94F-984F-4E74-BC60-500438347A73}tf16402488_win32</Template>
  <TotalTime>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2021-12-11T12:18:00Z</dcterms:created>
  <dcterms:modified xsi:type="dcterms:W3CDTF">2022-01-26T23:45:00Z</dcterms:modified>
  <cp:category/>
</cp:coreProperties>
</file>